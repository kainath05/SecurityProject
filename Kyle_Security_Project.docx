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4FE9" w14:textId="77777777" w:rsidR="008660E6" w:rsidRPr="00761EF6" w:rsidRDefault="008660E6" w:rsidP="00761EF6">
      <w:pPr>
        <w:ind w:left="3600"/>
        <w:rPr>
          <w:b/>
          <w:bCs/>
        </w:rPr>
      </w:pPr>
      <w:r w:rsidRPr="00761EF6">
        <w:rPr>
          <w:b/>
          <w:bCs/>
        </w:rPr>
        <w:t>Self / Peer Evaluation</w:t>
      </w:r>
    </w:p>
    <w:p w14:paraId="19496A99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Team Number: </w:t>
      </w:r>
    </w:p>
    <w:p w14:paraId="308B37F7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67EEC409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761EF6">
        <w:rPr>
          <w:sz w:val="20"/>
          <w:szCs w:val="20"/>
        </w:rPr>
        <w:t>Kyle Fournier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01C12430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8E2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0B7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AEE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58C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0FC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3876FAF2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EA7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33A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00B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E956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49F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660E6" w14:paraId="3E9B7CA7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F92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ACB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F00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06A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A82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0A51B371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DAD2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A76C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9ABF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7A49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27BF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26D19144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9C7C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483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9E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7FF5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A4B6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0BEAB8E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3DC835DC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14:paraId="44C71981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761EF6">
        <w:rPr>
          <w:sz w:val="20"/>
          <w:szCs w:val="20"/>
        </w:rPr>
        <w:t>Kainath Ahmed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1040"/>
        <w:gridCol w:w="1260"/>
        <w:gridCol w:w="980"/>
        <w:gridCol w:w="1160"/>
      </w:tblGrid>
      <w:tr w:rsidR="008660E6" w14:paraId="0B1FBB10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48E0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792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23A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CC1C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0D2F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</w:t>
            </w:r>
          </w:p>
        </w:tc>
      </w:tr>
      <w:tr w:rsidR="008660E6" w14:paraId="7B51902D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195F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a fair share of the work involved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331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000B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34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A93F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75282442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1AB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cooperative / completed their allocated task(s)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B404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F4BE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EE18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FD17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1AA13739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EE1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to ideas / planning / preparation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BFD7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87C0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921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DB70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660E6" w14:paraId="171D7A0B" w14:textId="77777777" w:rsidTr="00793C1F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4FE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positive and helpful throughout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8A90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7AA5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FEF5" w14:textId="77777777" w:rsidR="008660E6" w:rsidRDefault="00761EF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FF3" w14:textId="77777777" w:rsidR="008660E6" w:rsidRDefault="008660E6" w:rsidP="0078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0DFA686" w14:textId="77777777" w:rsidR="008660E6" w:rsidRDefault="008660E6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045B29" w14:textId="5AF8D6AC" w:rsidR="008660E6" w:rsidRDefault="00167BEB" w:rsidP="00781F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5C08C8">
        <w:rPr>
          <w:b/>
          <w:bCs/>
        </w:rPr>
        <w:t>REFERENCES</w:t>
      </w:r>
    </w:p>
    <w:p w14:paraId="2897771E" w14:textId="20D73E0C" w:rsidR="00167BEB" w:rsidRDefault="00167BEB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 w:history="1">
        <w:r w:rsidRPr="001B5C66">
          <w:rPr>
            <w:rStyle w:val="Hyperlink"/>
          </w:rPr>
          <w:t>https://www.geeksforgeeks.org/columnar-transposition-cipher/?ref=gcse_outind</w:t>
        </w:r>
      </w:hyperlink>
    </w:p>
    <w:p w14:paraId="3978619E" w14:textId="003DBD75" w:rsidR="00167BEB" w:rsidRDefault="008D4E85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 w:history="1">
        <w:r w:rsidRPr="001B5C66">
          <w:rPr>
            <w:rStyle w:val="Hyperlink"/>
          </w:rPr>
          <w:t>https://www.geeksforgeeks.org/block-cipher-design-principles/?ref=gcse_outind</w:t>
        </w:r>
      </w:hyperlink>
    </w:p>
    <w:p w14:paraId="5DA8848D" w14:textId="526CDDB0" w:rsidR="008D4E85" w:rsidRDefault="008D4E85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2" w:history="1">
        <w:r w:rsidRPr="001B5C66">
          <w:rPr>
            <w:rStyle w:val="Hyperlink"/>
          </w:rPr>
          <w:t>https://en.wikipedia.org/wiki/Transposition_cipher</w:t>
        </w:r>
      </w:hyperlink>
    </w:p>
    <w:p w14:paraId="557BC066" w14:textId="36E6F91F" w:rsidR="008D4E85" w:rsidRDefault="008D4E85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D4E85">
        <w:t>https://chatgpt.com/</w:t>
      </w:r>
    </w:p>
    <w:p w14:paraId="588C1C07" w14:textId="77777777" w:rsidR="00167BEB" w:rsidRDefault="00167BEB" w:rsidP="00781F4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52A3718" w14:textId="77777777" w:rsidR="00E95188" w:rsidRDefault="00E95188" w:rsidP="007B0775"/>
    <w:sectPr w:rsidR="00E95188" w:rsidSect="00BE61D8">
      <w:headerReference w:type="default" r:id="rId13"/>
      <w:footerReference w:type="default" r:id="rId14"/>
      <w:pgSz w:w="12240" w:h="15840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189B0" w14:textId="77777777" w:rsidR="00F1141A" w:rsidRDefault="00F1141A" w:rsidP="00E123F4">
      <w:pPr>
        <w:spacing w:after="0" w:line="240" w:lineRule="auto"/>
      </w:pPr>
      <w:r>
        <w:separator/>
      </w:r>
    </w:p>
  </w:endnote>
  <w:endnote w:type="continuationSeparator" w:id="0">
    <w:p w14:paraId="5E4FDF9E" w14:textId="77777777" w:rsidR="00F1141A" w:rsidRDefault="00F1141A" w:rsidP="00E1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207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99A4C" w14:textId="77777777" w:rsidR="00F147AA" w:rsidRDefault="00F147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7B0775">
          <w:rPr>
            <w:noProof/>
          </w:rPr>
          <w:t xml:space="preserve"> of </w:t>
        </w:r>
        <w:r w:rsidR="00BE61D8">
          <w:rPr>
            <w:noProof/>
          </w:rPr>
          <w:fldChar w:fldCharType="begin"/>
        </w:r>
        <w:r w:rsidR="00BE61D8">
          <w:rPr>
            <w:noProof/>
          </w:rPr>
          <w:instrText xml:space="preserve"> NUMPAGES   \* MERGEFORMAT </w:instrText>
        </w:r>
        <w:r w:rsidR="00BE61D8">
          <w:rPr>
            <w:noProof/>
          </w:rPr>
          <w:fldChar w:fldCharType="separate"/>
        </w:r>
        <w:r w:rsidR="00BE61D8">
          <w:rPr>
            <w:noProof/>
          </w:rPr>
          <w:t>5</w:t>
        </w:r>
        <w:r w:rsidR="00BE61D8">
          <w:rPr>
            <w:noProof/>
          </w:rPr>
          <w:fldChar w:fldCharType="end"/>
        </w:r>
      </w:p>
    </w:sdtContent>
  </w:sdt>
  <w:p w14:paraId="35411BE5" w14:textId="77777777" w:rsidR="00F147AA" w:rsidRDefault="00F14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8EF2" w14:textId="77777777" w:rsidR="00F1141A" w:rsidRDefault="00F1141A" w:rsidP="00E123F4">
      <w:pPr>
        <w:spacing w:after="0" w:line="240" w:lineRule="auto"/>
      </w:pPr>
      <w:r>
        <w:separator/>
      </w:r>
    </w:p>
  </w:footnote>
  <w:footnote w:type="continuationSeparator" w:id="0">
    <w:p w14:paraId="1A0619DA" w14:textId="77777777" w:rsidR="00F1141A" w:rsidRDefault="00F1141A" w:rsidP="00E1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25517" w14:textId="77777777" w:rsidR="00E123F4" w:rsidRDefault="00E123F4" w:rsidP="00E123F4">
    <w:pPr>
      <w:tabs>
        <w:tab w:val="right" w:pos="864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BCF"/>
    <w:multiLevelType w:val="multilevel"/>
    <w:tmpl w:val="479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F3F0C"/>
    <w:multiLevelType w:val="hybridMultilevel"/>
    <w:tmpl w:val="E78A4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306F"/>
    <w:multiLevelType w:val="hybridMultilevel"/>
    <w:tmpl w:val="09E27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C0A"/>
    <w:multiLevelType w:val="multilevel"/>
    <w:tmpl w:val="1CF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63B6D"/>
    <w:multiLevelType w:val="hybridMultilevel"/>
    <w:tmpl w:val="AEC44B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F0"/>
    <w:multiLevelType w:val="hybridMultilevel"/>
    <w:tmpl w:val="F4A4B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D7911"/>
    <w:multiLevelType w:val="hybridMultilevel"/>
    <w:tmpl w:val="76D2B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6118">
    <w:abstractNumId w:val="6"/>
  </w:num>
  <w:num w:numId="2" w16cid:durableId="623464520">
    <w:abstractNumId w:val="2"/>
  </w:num>
  <w:num w:numId="3" w16cid:durableId="523445890">
    <w:abstractNumId w:val="4"/>
  </w:num>
  <w:num w:numId="4" w16cid:durableId="1395592260">
    <w:abstractNumId w:val="5"/>
  </w:num>
  <w:num w:numId="5" w16cid:durableId="1030180178">
    <w:abstractNumId w:val="0"/>
  </w:num>
  <w:num w:numId="6" w16cid:durableId="1906528189">
    <w:abstractNumId w:val="3"/>
  </w:num>
  <w:num w:numId="7" w16cid:durableId="12933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EB"/>
    <w:rsid w:val="00042E37"/>
    <w:rsid w:val="000A74A3"/>
    <w:rsid w:val="00152906"/>
    <w:rsid w:val="00167BEB"/>
    <w:rsid w:val="001D335F"/>
    <w:rsid w:val="001E530C"/>
    <w:rsid w:val="00264B60"/>
    <w:rsid w:val="002A2CD5"/>
    <w:rsid w:val="002A6CC8"/>
    <w:rsid w:val="002B28FA"/>
    <w:rsid w:val="002C71CB"/>
    <w:rsid w:val="002E07C1"/>
    <w:rsid w:val="00342E6D"/>
    <w:rsid w:val="00366C53"/>
    <w:rsid w:val="003A7E4B"/>
    <w:rsid w:val="003B3B27"/>
    <w:rsid w:val="003E0063"/>
    <w:rsid w:val="00452D10"/>
    <w:rsid w:val="00456A49"/>
    <w:rsid w:val="00464D96"/>
    <w:rsid w:val="004A6FA6"/>
    <w:rsid w:val="004B22A3"/>
    <w:rsid w:val="00530456"/>
    <w:rsid w:val="005378CD"/>
    <w:rsid w:val="00546627"/>
    <w:rsid w:val="00550850"/>
    <w:rsid w:val="00550FE8"/>
    <w:rsid w:val="00555895"/>
    <w:rsid w:val="005857E5"/>
    <w:rsid w:val="005902F7"/>
    <w:rsid w:val="005A2958"/>
    <w:rsid w:val="00624BEB"/>
    <w:rsid w:val="006709C1"/>
    <w:rsid w:val="00673508"/>
    <w:rsid w:val="006837FB"/>
    <w:rsid w:val="00697B42"/>
    <w:rsid w:val="007145A7"/>
    <w:rsid w:val="007179BD"/>
    <w:rsid w:val="0075350D"/>
    <w:rsid w:val="00761EF6"/>
    <w:rsid w:val="007750CA"/>
    <w:rsid w:val="00781F47"/>
    <w:rsid w:val="00786F4B"/>
    <w:rsid w:val="007B0775"/>
    <w:rsid w:val="007C7604"/>
    <w:rsid w:val="008117B5"/>
    <w:rsid w:val="008451AB"/>
    <w:rsid w:val="00851163"/>
    <w:rsid w:val="008660E6"/>
    <w:rsid w:val="008D4E85"/>
    <w:rsid w:val="00907F1A"/>
    <w:rsid w:val="00931FFD"/>
    <w:rsid w:val="00933482"/>
    <w:rsid w:val="009D7E43"/>
    <w:rsid w:val="009F7744"/>
    <w:rsid w:val="00A44C01"/>
    <w:rsid w:val="00AE4509"/>
    <w:rsid w:val="00B0009C"/>
    <w:rsid w:val="00B422EC"/>
    <w:rsid w:val="00B65D37"/>
    <w:rsid w:val="00BA467C"/>
    <w:rsid w:val="00BA56AD"/>
    <w:rsid w:val="00BC5073"/>
    <w:rsid w:val="00BE61D8"/>
    <w:rsid w:val="00C009DF"/>
    <w:rsid w:val="00C15906"/>
    <w:rsid w:val="00C8307C"/>
    <w:rsid w:val="00C84A83"/>
    <w:rsid w:val="00CE0D59"/>
    <w:rsid w:val="00D177AD"/>
    <w:rsid w:val="00D243E6"/>
    <w:rsid w:val="00D33507"/>
    <w:rsid w:val="00D6763B"/>
    <w:rsid w:val="00DA066A"/>
    <w:rsid w:val="00DB6134"/>
    <w:rsid w:val="00E02600"/>
    <w:rsid w:val="00E123F4"/>
    <w:rsid w:val="00E7201B"/>
    <w:rsid w:val="00E80111"/>
    <w:rsid w:val="00E95188"/>
    <w:rsid w:val="00E9728B"/>
    <w:rsid w:val="00ED10CD"/>
    <w:rsid w:val="00ED5FA7"/>
    <w:rsid w:val="00EE5162"/>
    <w:rsid w:val="00F1141A"/>
    <w:rsid w:val="00F147AA"/>
    <w:rsid w:val="00F415B2"/>
    <w:rsid w:val="00F47D07"/>
    <w:rsid w:val="00F807EB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7BD5B"/>
  <w15:chartTrackingRefBased/>
  <w15:docId w15:val="{943365B8-8040-504F-A76A-32F4A3F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4"/>
  </w:style>
  <w:style w:type="paragraph" w:styleId="Heading1">
    <w:name w:val="heading 1"/>
    <w:basedOn w:val="Normal"/>
    <w:next w:val="Normal"/>
    <w:link w:val="Heading1Char"/>
    <w:uiPriority w:val="9"/>
    <w:qFormat/>
    <w:rsid w:val="00E1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F4"/>
  </w:style>
  <w:style w:type="paragraph" w:styleId="Footer">
    <w:name w:val="footer"/>
    <w:basedOn w:val="Normal"/>
    <w:link w:val="FooterChar"/>
    <w:uiPriority w:val="99"/>
    <w:unhideWhenUsed/>
    <w:rsid w:val="00E12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F4"/>
  </w:style>
  <w:style w:type="character" w:customStyle="1" w:styleId="Heading1Char">
    <w:name w:val="Heading 1 Char"/>
    <w:basedOn w:val="DefaultParagraphFont"/>
    <w:link w:val="Heading1"/>
    <w:uiPriority w:val="9"/>
    <w:rsid w:val="00E1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2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Transposition_ciph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block-cipher-design-principles/?ref=gcse_outin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columnar-transposition-cipher/?ref=gcse_outi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great/Downloads/Kyle_Peer_Evaluatio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F97BD22793A42B0D8F9314EA3F34B" ma:contentTypeVersion="12" ma:contentTypeDescription="Create a new document." ma:contentTypeScope="" ma:versionID="3ba2a05a78a595bab361b6b566ba169b">
  <xsd:schema xmlns:xsd="http://www.w3.org/2001/XMLSchema" xmlns:xs="http://www.w3.org/2001/XMLSchema" xmlns:p="http://schemas.microsoft.com/office/2006/metadata/properties" xmlns:ns3="da078aa1-fe9c-411b-b8c4-d5f37014fce4" xmlns:ns4="568b7a8c-19d6-4556-8bce-8a631ca7e399" targetNamespace="http://schemas.microsoft.com/office/2006/metadata/properties" ma:root="true" ma:fieldsID="4897eea9b712cde80568239263dfa639" ns3:_="" ns4:_="">
    <xsd:import namespace="da078aa1-fe9c-411b-b8c4-d5f37014fce4"/>
    <xsd:import namespace="568b7a8c-19d6-4556-8bce-8a631ca7e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8aa1-fe9c-411b-b8c4-d5f37014f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7a8c-19d6-4556-8bce-8a631ca7e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3B882-C12B-4213-90AA-A2B3BB9EE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B12864-8357-4097-967D-59600E39D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E1D9C-CE67-4A90-B508-B86DF933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78aa1-fe9c-411b-b8c4-d5f37014fce4"/>
    <ds:schemaRef ds:uri="568b7a8c-19d6-4556-8bce-8a631ca7e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Kyle_Peer_Evaluation (1).dotx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Fournier</dc:creator>
  <cp:keywords/>
  <dc:description/>
  <cp:lastModifiedBy>Fournier, Kyle</cp:lastModifiedBy>
  <cp:revision>1</cp:revision>
  <cp:lastPrinted>2021-04-13T02:05:00Z</cp:lastPrinted>
  <dcterms:created xsi:type="dcterms:W3CDTF">2024-11-27T21:51:00Z</dcterms:created>
  <dcterms:modified xsi:type="dcterms:W3CDTF">2024-11-27T22:03:00Z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0x010100DA9F97BD22793A42B0D8F9314EA3F34B</vt:lpwstr>
  </property>
  <property fmtid="{D5CDD505-2E9C-101B-9397-08002B2CF9AE}" pid="3" name="GrammarlyDocumentId">
    <vt:lpwstr>bb853e3234279b0158783f3a2a9e953babd505f7965c52b2ec64ea0045abff8b</vt:lpwstr>
  </property>
</Properties>
</file>